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CA186" w14:textId="62313CF5" w:rsidR="00BA0F82" w:rsidRDefault="001D15F6" w:rsidP="00682857">
      <w:pPr>
        <w:pStyle w:val="Title"/>
        <w:jc w:val="center"/>
      </w:pPr>
      <w:r>
        <w:t>The Snowball Challenge</w:t>
      </w:r>
    </w:p>
    <w:p w14:paraId="068D7B8F" w14:textId="77777777" w:rsidR="00682857" w:rsidRDefault="00682857" w:rsidP="00682857">
      <w:pPr>
        <w:pBdr>
          <w:bottom w:val="single" w:sz="12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82857" w14:paraId="15A2821E" w14:textId="77777777" w:rsidTr="00E6354C">
        <w:trPr>
          <w:trHeight w:val="381"/>
        </w:trPr>
        <w:tc>
          <w:tcPr>
            <w:tcW w:w="3132" w:type="dxa"/>
            <w:shd w:val="clear" w:color="auto" w:fill="auto"/>
          </w:tcPr>
          <w:p w14:paraId="7CC9C34F" w14:textId="00DF821C" w:rsidR="00682857" w:rsidRDefault="00C44EA3" w:rsidP="001121AA">
            <w:pPr>
              <w:jc w:val="center"/>
            </w:pPr>
            <w:r>
              <w:t>Weeks 43 and 44</w:t>
            </w:r>
          </w:p>
        </w:tc>
        <w:tc>
          <w:tcPr>
            <w:tcW w:w="3132" w:type="dxa"/>
            <w:shd w:val="clear" w:color="auto" w:fill="auto"/>
          </w:tcPr>
          <w:p w14:paraId="6356ADE6" w14:textId="25982DCB" w:rsidR="00682857" w:rsidRDefault="00F93E79" w:rsidP="00682857">
            <w:pPr>
              <w:jc w:val="center"/>
            </w:pPr>
            <w:r>
              <w:t>D</w:t>
            </w:r>
            <w:r w:rsidR="001D15F6">
              <w:t>uration: 2</w:t>
            </w:r>
            <w:r w:rsidR="009B37F6">
              <w:t xml:space="preserve"> week</w:t>
            </w:r>
            <w:r w:rsidR="001D15F6">
              <w:t>s</w:t>
            </w:r>
          </w:p>
        </w:tc>
        <w:tc>
          <w:tcPr>
            <w:tcW w:w="3132" w:type="dxa"/>
            <w:shd w:val="clear" w:color="auto" w:fill="auto"/>
          </w:tcPr>
          <w:p w14:paraId="0F5A48AB" w14:textId="135DE598" w:rsidR="00C43E39" w:rsidRDefault="00C44EA3" w:rsidP="00215BA5">
            <w:pPr>
              <w:jc w:val="center"/>
            </w:pPr>
            <w:r>
              <w:t>This fulfills two obligatory assignments.</w:t>
            </w:r>
          </w:p>
        </w:tc>
      </w:tr>
    </w:tbl>
    <w:p w14:paraId="16668301" w14:textId="77777777" w:rsidR="00682857" w:rsidRDefault="00682857" w:rsidP="00682857"/>
    <w:p w14:paraId="75BC897D" w14:textId="41DCC4A0" w:rsidR="00682857" w:rsidRDefault="00682857" w:rsidP="00682857">
      <w:pPr>
        <w:pStyle w:val="Heading1"/>
      </w:pPr>
      <w:r>
        <w:t>Description</w:t>
      </w:r>
    </w:p>
    <w:p w14:paraId="7E1A435E" w14:textId="1411B3B8" w:rsidR="00C52CEB" w:rsidRPr="00F23DED" w:rsidRDefault="001D15F6" w:rsidP="00682857">
      <w:pPr>
        <w:rPr>
          <w:b/>
          <w:i/>
        </w:rPr>
      </w:pPr>
      <w:r>
        <w:t>In this assignment you will pair up groups</w:t>
      </w:r>
      <w:r w:rsidR="00A44419">
        <w:t xml:space="preserve"> of two</w:t>
      </w:r>
      <w:r>
        <w:t xml:space="preserve">. Over the two weeks you will have to analyze the business case given by the TA, come up with and alter ideas in </w:t>
      </w:r>
      <w:r w:rsidR="00A44419">
        <w:t xml:space="preserve">collaboration </w:t>
      </w:r>
      <w:r>
        <w:t xml:space="preserve">with your group members </w:t>
      </w:r>
      <w:r w:rsidR="00A44419">
        <w:t xml:space="preserve">and create </w:t>
      </w:r>
      <w:r>
        <w:t>a website.</w:t>
      </w:r>
      <w:r w:rsidR="00F23DED">
        <w:t xml:space="preserve"> </w:t>
      </w:r>
      <w:r w:rsidR="00A44419">
        <w:rPr>
          <w:b/>
          <w:i/>
        </w:rPr>
        <w:t>D</w:t>
      </w:r>
      <w:r w:rsidR="00F23DED" w:rsidRPr="00F23DED">
        <w:rPr>
          <w:b/>
          <w:i/>
        </w:rPr>
        <w:t xml:space="preserve">ocument </w:t>
      </w:r>
      <w:r w:rsidR="00A44419">
        <w:rPr>
          <w:b/>
          <w:i/>
        </w:rPr>
        <w:t xml:space="preserve">all of your processes and decisions </w:t>
      </w:r>
      <w:r w:rsidR="00F23DED" w:rsidRPr="00F23DED">
        <w:rPr>
          <w:b/>
          <w:i/>
        </w:rPr>
        <w:t xml:space="preserve">process </w:t>
      </w:r>
      <w:r w:rsidR="00A44419">
        <w:rPr>
          <w:b/>
          <w:i/>
        </w:rPr>
        <w:t xml:space="preserve">focusing in particular on </w:t>
      </w:r>
      <w:r w:rsidR="00F23DED" w:rsidRPr="00F23DED">
        <w:rPr>
          <w:b/>
          <w:i/>
        </w:rPr>
        <w:t>why you made the choices that you did!</w:t>
      </w:r>
    </w:p>
    <w:p w14:paraId="4EA8CEAC" w14:textId="266BA6CA" w:rsidR="001D15F6" w:rsidRDefault="001D15F6" w:rsidP="00682857">
      <w:pPr>
        <w:rPr>
          <w:b/>
        </w:rPr>
      </w:pPr>
      <w:r w:rsidRPr="001D15F6">
        <w:rPr>
          <w:b/>
        </w:rPr>
        <w:t>Week 1</w:t>
      </w:r>
    </w:p>
    <w:p w14:paraId="0AEA5912" w14:textId="69027A50" w:rsidR="001D15F6" w:rsidRDefault="00A44419" w:rsidP="00682857">
      <w:r>
        <w:t>In groups of two</w:t>
      </w:r>
      <w:r w:rsidR="001D15F6">
        <w:t xml:space="preserve">, brainstorm ideas </w:t>
      </w:r>
      <w:r w:rsidRPr="00A44419">
        <w:t xml:space="preserve">for 15 minutes </w:t>
      </w:r>
      <w:r w:rsidR="001D15F6">
        <w:t xml:space="preserve">based on the business case </w:t>
      </w:r>
      <w:r>
        <w:t xml:space="preserve">delivered </w:t>
      </w:r>
      <w:r w:rsidR="001D15F6">
        <w:t>by the TA. Then, you</w:t>
      </w:r>
      <w:r>
        <w:t>r</w:t>
      </w:r>
      <w:r w:rsidR="001D15F6">
        <w:t xml:space="preserve"> team </w:t>
      </w:r>
      <w:r>
        <w:t xml:space="preserve">will pair up </w:t>
      </w:r>
      <w:r w:rsidR="001D15F6">
        <w:t xml:space="preserve">with another </w:t>
      </w:r>
      <w:r>
        <w:t>group of two</w:t>
      </w:r>
      <w:r w:rsidR="001D15F6">
        <w:t xml:space="preserve">, and </w:t>
      </w:r>
      <w:r>
        <w:t xml:space="preserve">discuss and </w:t>
      </w:r>
      <w:r w:rsidR="001D15F6">
        <w:t xml:space="preserve">agree on which idea you </w:t>
      </w:r>
      <w:r>
        <w:t>prefer</w:t>
      </w:r>
      <w:r w:rsidR="001D15F6">
        <w:t xml:space="preserve"> or </w:t>
      </w:r>
      <w:r>
        <w:t xml:space="preserve">combine </w:t>
      </w:r>
      <w:r w:rsidR="001D15F6">
        <w:t>ideas</w:t>
      </w:r>
      <w:r>
        <w:t xml:space="preserve"> from both teams</w:t>
      </w:r>
      <w:r w:rsidR="001D15F6">
        <w:t xml:space="preserve">. Then </w:t>
      </w:r>
      <w:r>
        <w:t>as a group of four</w:t>
      </w:r>
      <w:r w:rsidR="00F23DED">
        <w:t xml:space="preserve"> </w:t>
      </w:r>
      <w:r w:rsidR="00C11EB4">
        <w:t xml:space="preserve">you’ll </w:t>
      </w:r>
      <w:r>
        <w:t xml:space="preserve">create </w:t>
      </w:r>
      <w:r w:rsidR="00C11EB4">
        <w:t xml:space="preserve">a </w:t>
      </w:r>
      <w:r>
        <w:t xml:space="preserve">website </w:t>
      </w:r>
      <w:r w:rsidR="00C11EB4">
        <w:t>based on your idea</w:t>
      </w:r>
      <w:r w:rsidR="00F23DED">
        <w:t>.</w:t>
      </w:r>
    </w:p>
    <w:p w14:paraId="0DCE30BC" w14:textId="4543DC27" w:rsidR="00F23DED" w:rsidRDefault="00F23DED" w:rsidP="00682857">
      <w:pPr>
        <w:rPr>
          <w:b/>
        </w:rPr>
      </w:pPr>
      <w:r w:rsidRPr="00F23DED">
        <w:rPr>
          <w:b/>
        </w:rPr>
        <w:t>Week 2</w:t>
      </w:r>
    </w:p>
    <w:p w14:paraId="5761AAD2" w14:textId="468E31AA" w:rsidR="00F23DED" w:rsidRPr="00F23DED" w:rsidRDefault="00F23DED" w:rsidP="00682857">
      <w:r>
        <w:t xml:space="preserve">In the start of the lab, find another group of </w:t>
      </w:r>
      <w:r w:rsidR="00A44419">
        <w:t xml:space="preserve">four </w:t>
      </w:r>
      <w:r>
        <w:t>students and give each other feedback on the website</w:t>
      </w:r>
      <w:r w:rsidR="00A44419">
        <w:t>, including</w:t>
      </w:r>
      <w:r>
        <w:t xml:space="preserve"> usability and accessibility. Then you go back to </w:t>
      </w:r>
      <w:r w:rsidR="00A44419">
        <w:t>your groups of four and redevelop your website according</w:t>
      </w:r>
      <w:r>
        <w:t xml:space="preserve"> to the feedback. </w:t>
      </w:r>
    </w:p>
    <w:p w14:paraId="25EC7046" w14:textId="7A9BF356" w:rsidR="00C52CEB" w:rsidRDefault="00C52CEB" w:rsidP="00682857"/>
    <w:p w14:paraId="2D4E5A62" w14:textId="4F0A487D" w:rsidR="00E6354C" w:rsidRDefault="000223A7" w:rsidP="00E6354C">
      <w:pPr>
        <w:pStyle w:val="Heading1"/>
      </w:pPr>
      <w:r>
        <w:t>Check-list</w:t>
      </w:r>
      <w:r w:rsidR="00E6354C">
        <w:t>:</w:t>
      </w:r>
    </w:p>
    <w:p w14:paraId="4A4E295A" w14:textId="1F1B3EDC" w:rsidR="00F23DED" w:rsidRDefault="00F23DED" w:rsidP="00E6354C">
      <w:pPr>
        <w:pStyle w:val="ListParagraph"/>
        <w:numPr>
          <w:ilvl w:val="0"/>
          <w:numId w:val="1"/>
        </w:numPr>
      </w:pPr>
      <w:r>
        <w:t>Find a partner and brainstorm ideas.</w:t>
      </w:r>
    </w:p>
    <w:p w14:paraId="4FF07662" w14:textId="39073318" w:rsidR="00F23DED" w:rsidRDefault="00F23DED" w:rsidP="00E6354C">
      <w:pPr>
        <w:pStyle w:val="ListParagraph"/>
        <w:numPr>
          <w:ilvl w:val="0"/>
          <w:numId w:val="1"/>
        </w:numPr>
      </w:pPr>
      <w:r>
        <w:t>Team up with another pair, decide on what you want to develop.</w:t>
      </w:r>
    </w:p>
    <w:p w14:paraId="1788B37A" w14:textId="64FEFBBD" w:rsidR="00E6354C" w:rsidRDefault="00A44419" w:rsidP="00E6354C">
      <w:pPr>
        <w:pStyle w:val="ListParagraph"/>
        <w:numPr>
          <w:ilvl w:val="0"/>
          <w:numId w:val="1"/>
        </w:numPr>
      </w:pPr>
      <w:r>
        <w:t>Develop the website.</w:t>
      </w:r>
    </w:p>
    <w:p w14:paraId="01E05C75" w14:textId="2CBCF196" w:rsidR="00F23DED" w:rsidRDefault="00F23DED" w:rsidP="00E6354C">
      <w:pPr>
        <w:pStyle w:val="ListParagraph"/>
        <w:numPr>
          <w:ilvl w:val="0"/>
          <w:numId w:val="1"/>
        </w:numPr>
      </w:pPr>
      <w:r>
        <w:t xml:space="preserve">Give another group feedback, and </w:t>
      </w:r>
      <w:bookmarkStart w:id="0" w:name="_GoBack"/>
      <w:bookmarkEnd w:id="0"/>
      <w:r>
        <w:t>receive feedback, then redesign.</w:t>
      </w:r>
    </w:p>
    <w:p w14:paraId="250C622B" w14:textId="5626620A" w:rsidR="00A44419" w:rsidRDefault="00A44419" w:rsidP="00E6354C">
      <w:pPr>
        <w:pStyle w:val="ListParagraph"/>
        <w:numPr>
          <w:ilvl w:val="0"/>
          <w:numId w:val="1"/>
        </w:numPr>
      </w:pPr>
      <w:r>
        <w:t xml:space="preserve">Submit the URL and documentation of processes and decisions on </w:t>
      </w:r>
      <w:proofErr w:type="spellStart"/>
      <w:r>
        <w:t>Fronter</w:t>
      </w:r>
      <w:proofErr w:type="spellEnd"/>
      <w:r>
        <w:t>.</w:t>
      </w:r>
    </w:p>
    <w:p w14:paraId="7B7E659A" w14:textId="77777777" w:rsidR="004029D1" w:rsidRDefault="004029D1" w:rsidP="00E6354C">
      <w:pPr>
        <w:pStyle w:val="ListParagraph"/>
        <w:numPr>
          <w:ilvl w:val="0"/>
          <w:numId w:val="1"/>
        </w:numPr>
      </w:pPr>
      <w:r>
        <w:t>Good luck!</w:t>
      </w:r>
    </w:p>
    <w:p w14:paraId="403345D6" w14:textId="240E7588" w:rsidR="00C11EB4" w:rsidRDefault="00C11EB4" w:rsidP="00C11EB4">
      <w:pPr>
        <w:pStyle w:val="Heading1"/>
      </w:pPr>
      <w:r>
        <w:t>Business Case</w:t>
      </w:r>
    </w:p>
    <w:p w14:paraId="79E485AD" w14:textId="640EAD3F" w:rsidR="006F0DD0" w:rsidRPr="006F0DD0" w:rsidRDefault="00C11EB4" w:rsidP="006F0DD0">
      <w:r>
        <w:t>Create a low-tech or high-tech solution that works for everyone. The solution could be a redesign of an existing solution or a completely new product or service. The sky is the limit. Identify a problem, and create a product or service that solves the problem.</w:t>
      </w:r>
    </w:p>
    <w:sectPr w:rsidR="006F0DD0" w:rsidRPr="006F0DD0" w:rsidSect="00682857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BF24E" w14:textId="77777777" w:rsidR="00230017" w:rsidRDefault="00230017" w:rsidP="004029D1">
      <w:pPr>
        <w:spacing w:after="0" w:line="240" w:lineRule="auto"/>
      </w:pPr>
      <w:r>
        <w:separator/>
      </w:r>
    </w:p>
  </w:endnote>
  <w:endnote w:type="continuationSeparator" w:id="0">
    <w:p w14:paraId="5FA2BC5A" w14:textId="77777777" w:rsidR="00230017" w:rsidRDefault="00230017" w:rsidP="0040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3E59" w14:textId="77777777" w:rsidR="00230017" w:rsidRDefault="00230017" w:rsidP="004029D1">
      <w:pPr>
        <w:spacing w:after="0" w:line="240" w:lineRule="auto"/>
      </w:pPr>
      <w:r>
        <w:separator/>
      </w:r>
    </w:p>
  </w:footnote>
  <w:footnote w:type="continuationSeparator" w:id="0">
    <w:p w14:paraId="6AD3B977" w14:textId="77777777" w:rsidR="00230017" w:rsidRDefault="00230017" w:rsidP="00402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C7A60" w14:textId="77777777" w:rsidR="004029D1" w:rsidRDefault="004029D1">
    <w:pPr>
      <w:pStyle w:val="Header"/>
    </w:pPr>
    <w:r>
      <w:rPr>
        <w:noProof/>
        <w:lang w:val="nb-NO" w:eastAsia="nb-NO"/>
      </w:rPr>
      <w:drawing>
        <wp:anchor distT="0" distB="0" distL="114300" distR="114300" simplePos="0" relativeHeight="251658240" behindDoc="1" locked="0" layoutInCell="1" allowOverlap="1" wp14:anchorId="28C77C9B" wp14:editId="08040B5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54480" cy="471170"/>
          <wp:effectExtent l="0" t="0" r="7620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OA-logo-alternativ-versj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</w:t>
    </w:r>
    <w:r>
      <w:ptab w:relativeTo="margin" w:alignment="right" w:leader="none"/>
    </w:r>
  </w:p>
  <w:p w14:paraId="0F4FB634" w14:textId="77777777" w:rsidR="004029D1" w:rsidRDefault="004029D1">
    <w:pPr>
      <w:pStyle w:val="Header"/>
      <w:rPr>
        <w:lang w:val="nb-NO"/>
      </w:rPr>
    </w:pPr>
    <w:r>
      <w:tab/>
    </w:r>
    <w:r>
      <w:tab/>
    </w:r>
    <w:proofErr w:type="spellStart"/>
    <w:r>
      <w:t>WebProsjekt</w:t>
    </w:r>
    <w:proofErr w:type="spellEnd"/>
    <w:r>
      <w:t xml:space="preserve"> Fall 2016</w:t>
    </w:r>
    <w:r>
      <w:br/>
    </w:r>
    <w:r>
      <w:br/>
    </w:r>
  </w:p>
  <w:p w14:paraId="000DB027" w14:textId="77777777" w:rsidR="004029D1" w:rsidRPr="004029D1" w:rsidRDefault="004029D1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43D8"/>
    <w:multiLevelType w:val="hybridMultilevel"/>
    <w:tmpl w:val="D69EEBC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57"/>
    <w:rsid w:val="000223A7"/>
    <w:rsid w:val="00065B59"/>
    <w:rsid w:val="00106DF0"/>
    <w:rsid w:val="001121AA"/>
    <w:rsid w:val="001D15F6"/>
    <w:rsid w:val="00215BA5"/>
    <w:rsid w:val="00230017"/>
    <w:rsid w:val="00280FBD"/>
    <w:rsid w:val="003C364C"/>
    <w:rsid w:val="004029D1"/>
    <w:rsid w:val="00492E7B"/>
    <w:rsid w:val="00635D62"/>
    <w:rsid w:val="00643E68"/>
    <w:rsid w:val="00682857"/>
    <w:rsid w:val="006F0DD0"/>
    <w:rsid w:val="008150FB"/>
    <w:rsid w:val="009B0726"/>
    <w:rsid w:val="009B37F6"/>
    <w:rsid w:val="00A44419"/>
    <w:rsid w:val="00A77421"/>
    <w:rsid w:val="00AA3FA8"/>
    <w:rsid w:val="00AD7E12"/>
    <w:rsid w:val="00B3119E"/>
    <w:rsid w:val="00BA0F82"/>
    <w:rsid w:val="00C11EB4"/>
    <w:rsid w:val="00C43E39"/>
    <w:rsid w:val="00C44EA3"/>
    <w:rsid w:val="00C52CEB"/>
    <w:rsid w:val="00D66380"/>
    <w:rsid w:val="00E6354C"/>
    <w:rsid w:val="00E67919"/>
    <w:rsid w:val="00F1215B"/>
    <w:rsid w:val="00F23DED"/>
    <w:rsid w:val="00F93E79"/>
    <w:rsid w:val="00F96F21"/>
    <w:rsid w:val="00FC7B87"/>
    <w:rsid w:val="00FD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F724"/>
  <w15:chartTrackingRefBased/>
  <w15:docId w15:val="{5C61731C-C781-4E1B-A08E-3EFAE827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2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D1"/>
  </w:style>
  <w:style w:type="paragraph" w:styleId="Footer">
    <w:name w:val="footer"/>
    <w:basedOn w:val="Normal"/>
    <w:link w:val="FooterChar"/>
    <w:uiPriority w:val="99"/>
    <w:unhideWhenUsed/>
    <w:rsid w:val="00402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D1"/>
  </w:style>
  <w:style w:type="character" w:styleId="CommentReference">
    <w:name w:val="annotation reference"/>
    <w:basedOn w:val="DefaultParagraphFont"/>
    <w:uiPriority w:val="99"/>
    <w:semiHidden/>
    <w:unhideWhenUsed/>
    <w:rsid w:val="00402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9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41D9D45E.dotm</Template>
  <TotalTime>49</TotalTime>
  <Pages>1</Pages>
  <Words>249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Edvarda Eriksen</dc:creator>
  <cp:keywords/>
  <dc:description/>
  <cp:lastModifiedBy>George Anthony Giannoumis</cp:lastModifiedBy>
  <cp:revision>11</cp:revision>
  <dcterms:created xsi:type="dcterms:W3CDTF">2016-08-03T12:12:00Z</dcterms:created>
  <dcterms:modified xsi:type="dcterms:W3CDTF">2016-08-28T15:50:00Z</dcterms:modified>
</cp:coreProperties>
</file>